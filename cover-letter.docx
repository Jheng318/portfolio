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418B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320EB2DF" wp14:editId="78F0D453">
                <wp:simplePos x="0" y="0"/>
                <wp:positionH relativeFrom="page">
                  <wp:posOffset>0</wp:posOffset>
                </wp:positionH>
                <wp:positionV relativeFrom="paragraph">
                  <wp:posOffset>-403225</wp:posOffset>
                </wp:positionV>
                <wp:extent cx="2816860" cy="10058400"/>
                <wp:effectExtent l="0" t="0" r="2540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76AF1" id="Rectangle 1" o:spid="_x0000_s1026" alt="&quot;&quot;" style="position:absolute;margin-left:0;margin-top:-31.75pt;width:221.8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6371"/>
      </w:tblGrid>
      <w:tr w:rsidR="00F46F61" w:rsidRPr="00020BEB" w14:paraId="264A89B3" w14:textId="77777777" w:rsidTr="00F46F61">
        <w:trPr>
          <w:trHeight w:val="3519"/>
        </w:trPr>
        <w:tc>
          <w:tcPr>
            <w:tcW w:w="3692" w:type="dxa"/>
            <w:vMerge w:val="restart"/>
          </w:tcPr>
          <w:p w14:paraId="6C0876CB" w14:textId="2F72BEC9" w:rsidR="00F46F61" w:rsidRPr="002D1A5A" w:rsidRDefault="00F068D9" w:rsidP="00B31DA4">
            <w:pPr>
              <w:pStyle w:val="Heading1"/>
              <w:rPr>
                <w:lang w:val="de-DE"/>
              </w:rPr>
            </w:pPr>
            <w:r>
              <w:t>Chan Jia Hong</w:t>
            </w:r>
          </w:p>
          <w:p w14:paraId="1BC228FC" w14:textId="77777777" w:rsidR="00F46F61" w:rsidRPr="002D1A5A" w:rsidRDefault="00F46F61" w:rsidP="00F46F61">
            <w:pPr>
              <w:pStyle w:val="Heading1"/>
              <w:rPr>
                <w:lang w:val="de-DE"/>
              </w:rPr>
            </w:pPr>
          </w:p>
          <w:p w14:paraId="7F21686F" w14:textId="2BFE9212" w:rsidR="00F46F61" w:rsidRDefault="001743D5" w:rsidP="002D1A5A">
            <w:hyperlink r:id="rId8" w:history="1">
              <w:r w:rsidRPr="009F4E9B">
                <w:rPr>
                  <w:rStyle w:val="Hyperlink"/>
                </w:rPr>
                <w:t>Heng858@gmail.com</w:t>
              </w:r>
            </w:hyperlink>
          </w:p>
          <w:p w14:paraId="146DAFEF" w14:textId="11ADC9E2" w:rsidR="001743D5" w:rsidRPr="00EF0E02" w:rsidRDefault="001743D5" w:rsidP="002D1A5A">
            <w:r>
              <w:t>Singapore</w:t>
            </w:r>
          </w:p>
        </w:tc>
        <w:tc>
          <w:tcPr>
            <w:tcW w:w="737" w:type="dxa"/>
            <w:vMerge w:val="restart"/>
          </w:tcPr>
          <w:p w14:paraId="4F032FCD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116887EB" w14:textId="685E9215" w:rsidR="00F068D9" w:rsidRPr="00F068D9" w:rsidRDefault="00F068D9" w:rsidP="00F068D9">
            <w:pPr>
              <w:pStyle w:val="Title"/>
            </w:pPr>
            <w:r>
              <w:t>Chan Jia Hong</w:t>
            </w:r>
          </w:p>
          <w:p w14:paraId="66D9F393" w14:textId="1F32B49F" w:rsidR="00F46F61" w:rsidRDefault="00F068D9" w:rsidP="00B86C53">
            <w:pPr>
              <w:pStyle w:val="Subtitle"/>
              <w:rPr>
                <w:sz w:val="24"/>
              </w:rPr>
            </w:pPr>
            <w:r>
              <w:rPr>
                <w:sz w:val="24"/>
              </w:rPr>
              <w:t>Full-stack developer</w:t>
            </w:r>
          </w:p>
          <w:p w14:paraId="3EC1F14A" w14:textId="77777777" w:rsidR="004B7602" w:rsidRPr="004B7602" w:rsidRDefault="004B7602" w:rsidP="004B7602"/>
          <w:p w14:paraId="42B3FB81" w14:textId="77777777" w:rsidR="004B7602" w:rsidRPr="00CA07A7" w:rsidRDefault="004B7602" w:rsidP="004B7602">
            <w:pPr>
              <w:pStyle w:val="Heading1"/>
            </w:pPr>
            <w:r>
              <w:t xml:space="preserve">Dear Hiring manager: </w:t>
            </w:r>
          </w:p>
          <w:p w14:paraId="3C8E4943" w14:textId="77777777" w:rsidR="004B7602" w:rsidRPr="004B7602" w:rsidRDefault="004B7602" w:rsidP="004B7602"/>
          <w:p w14:paraId="1FCD693A" w14:textId="53CD4F4A" w:rsidR="00F46F61" w:rsidRPr="004B7602" w:rsidRDefault="004B7602" w:rsidP="00850571">
            <w:pPr>
              <w:rPr>
                <w:color w:val="auto"/>
                <w:szCs w:val="20"/>
              </w:rPr>
            </w:pPr>
            <w:r w:rsidRPr="004B7602">
              <w:rPr>
                <w:color w:val="auto"/>
                <w:szCs w:val="20"/>
              </w:rPr>
              <w:t>I am writing this in response to your job advertisement for the Front-end engineer position</w:t>
            </w:r>
            <w:r w:rsidR="004C3FD1">
              <w:rPr>
                <w:color w:val="auto"/>
                <w:szCs w:val="20"/>
              </w:rPr>
              <w:t xml:space="preserve"> at Shopee</w:t>
            </w:r>
            <w:r w:rsidRPr="004B7602">
              <w:rPr>
                <w:color w:val="auto"/>
                <w:szCs w:val="20"/>
              </w:rPr>
              <w:t xml:space="preserve">. I have worked with modern frameworks like Vue.js, Typescript, HTML and CSS, JavaScript and jQuery. I am open to learning more about new technologies that are </w:t>
            </w:r>
            <w:r>
              <w:rPr>
                <w:color w:val="auto"/>
                <w:szCs w:val="20"/>
              </w:rPr>
              <w:t xml:space="preserve">prevalent in </w:t>
            </w:r>
            <w:r w:rsidRPr="004B7602">
              <w:rPr>
                <w:color w:val="auto"/>
                <w:szCs w:val="20"/>
              </w:rPr>
              <w:t>the front-end</w:t>
            </w:r>
            <w:r>
              <w:rPr>
                <w:color w:val="auto"/>
                <w:szCs w:val="20"/>
              </w:rPr>
              <w:t xml:space="preserve"> market</w:t>
            </w:r>
            <w:r w:rsidRPr="004B7602">
              <w:rPr>
                <w:color w:val="auto"/>
                <w:szCs w:val="20"/>
              </w:rPr>
              <w:t xml:space="preserve"> like React, Next.js and </w:t>
            </w:r>
            <w:r w:rsidRPr="004B7602">
              <w:rPr>
                <w:color w:val="auto"/>
                <w:szCs w:val="20"/>
              </w:rPr>
              <w:t>Tailwind</w:t>
            </w:r>
            <w:r w:rsidRPr="004B7602">
              <w:rPr>
                <w:color w:val="auto"/>
                <w:szCs w:val="20"/>
              </w:rPr>
              <w:t xml:space="preserve"> CSS.</w:t>
            </w:r>
          </w:p>
        </w:tc>
      </w:tr>
      <w:tr w:rsidR="00F46F61" w:rsidRPr="00020BEB" w14:paraId="05479CBD" w14:textId="77777777" w:rsidTr="00F46F61">
        <w:trPr>
          <w:trHeight w:val="666"/>
        </w:trPr>
        <w:tc>
          <w:tcPr>
            <w:tcW w:w="3692" w:type="dxa"/>
            <w:vMerge/>
          </w:tcPr>
          <w:p w14:paraId="14915147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5E7BB94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000000" w:themeColor="text1"/>
            </w:tcBorders>
          </w:tcPr>
          <w:p w14:paraId="4613EBBD" w14:textId="77777777" w:rsidR="00F46F61" w:rsidRPr="00AD590F" w:rsidRDefault="00F46F61" w:rsidP="00F46F61"/>
        </w:tc>
      </w:tr>
      <w:tr w:rsidR="00F46F61" w:rsidRPr="00020BEB" w14:paraId="5D5F3137" w14:textId="77777777" w:rsidTr="00F46F61">
        <w:trPr>
          <w:trHeight w:val="662"/>
        </w:trPr>
        <w:tc>
          <w:tcPr>
            <w:tcW w:w="3692" w:type="dxa"/>
            <w:vMerge/>
          </w:tcPr>
          <w:p w14:paraId="2754A16E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4C1B739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top w:val="single" w:sz="4" w:space="0" w:color="000000" w:themeColor="text1"/>
            </w:tcBorders>
          </w:tcPr>
          <w:p w14:paraId="469F03BD" w14:textId="77777777" w:rsidR="00F46F61" w:rsidRPr="00CA07A7" w:rsidRDefault="00F46F61" w:rsidP="00F46F61"/>
        </w:tc>
      </w:tr>
      <w:tr w:rsidR="00F46F61" w:rsidRPr="00020BEB" w14:paraId="5206129E" w14:textId="77777777" w:rsidTr="00F46F61">
        <w:trPr>
          <w:trHeight w:val="1881"/>
        </w:trPr>
        <w:tc>
          <w:tcPr>
            <w:tcW w:w="3692" w:type="dxa"/>
            <w:vMerge/>
          </w:tcPr>
          <w:p w14:paraId="27EFF6BB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BD91F0D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0DF5A42B" w14:textId="4C712EDB" w:rsidR="00F46F61" w:rsidRPr="004B7602" w:rsidRDefault="004B7602" w:rsidP="004B7602">
            <w:r w:rsidRPr="004B7602">
              <w:t xml:space="preserve">I am a full stack developer who </w:t>
            </w:r>
            <w:r w:rsidR="00AD4CC8">
              <w:t>specializes in</w:t>
            </w:r>
            <w:r w:rsidRPr="004B7602">
              <w:t xml:space="preserve"> front</w:t>
            </w:r>
            <w:r w:rsidR="00AD4CC8">
              <w:t>-</w:t>
            </w:r>
            <w:r w:rsidRPr="004B7602">
              <w:t xml:space="preserve">end </w:t>
            </w:r>
            <w:r w:rsidR="00AD4CC8">
              <w:t xml:space="preserve">development </w:t>
            </w:r>
            <w:r w:rsidRPr="004B7602">
              <w:t>with modern technologies</w:t>
            </w:r>
            <w:r w:rsidR="00AD4CC8">
              <w:t xml:space="preserve">. </w:t>
            </w:r>
            <w:r>
              <w:t>I recently graduated from Nanyang Polytechnic with the Diploma of Infocom and Media Engineering specializing in Software &amp; Application. I was also part of the WorldSkills team for the Web Technologies Trade during my time in Nanyang Polytechnic.</w:t>
            </w:r>
          </w:p>
          <w:p w14:paraId="72B17A0E" w14:textId="782B26C6" w:rsidR="00F46F61" w:rsidRDefault="004B7602" w:rsidP="00F46F61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These are some of my skills:</w:t>
            </w:r>
          </w:p>
          <w:p w14:paraId="01A3BC8E" w14:textId="77777777" w:rsidR="004B7602" w:rsidRDefault="004B7602" w:rsidP="00F46F61">
            <w:pPr>
              <w:rPr>
                <w:color w:val="auto"/>
                <w:szCs w:val="20"/>
              </w:rPr>
            </w:pPr>
          </w:p>
          <w:p w14:paraId="1DA465AC" w14:textId="170BE29E" w:rsidR="00F46F61" w:rsidRPr="002D1A5A" w:rsidRDefault="004B7602" w:rsidP="002D1A5A">
            <w:pPr>
              <w:pStyle w:val="ListBullet"/>
            </w:pPr>
            <w:r>
              <w:t>HTML, CSS and JavaScript</w:t>
            </w:r>
          </w:p>
          <w:p w14:paraId="46DD3141" w14:textId="2D0B15B5" w:rsidR="00F46F61" w:rsidRPr="002D1A5A" w:rsidRDefault="004B7602" w:rsidP="002D1A5A">
            <w:pPr>
              <w:pStyle w:val="ListBullet"/>
            </w:pPr>
            <w:r>
              <w:t xml:space="preserve">Vue.js </w:t>
            </w:r>
          </w:p>
          <w:p w14:paraId="2EB7662D" w14:textId="1180611F" w:rsidR="00F46F61" w:rsidRPr="002D1A5A" w:rsidRDefault="004B7602" w:rsidP="002D1A5A">
            <w:pPr>
              <w:pStyle w:val="ListBullet"/>
            </w:pPr>
            <w:r>
              <w:t>TypeScript</w:t>
            </w:r>
          </w:p>
          <w:p w14:paraId="07DB9371" w14:textId="1113BA79" w:rsidR="00F46F61" w:rsidRPr="002D1A5A" w:rsidRDefault="004B7602" w:rsidP="00AD4CC8">
            <w:pPr>
              <w:pStyle w:val="ListBullet"/>
            </w:pPr>
            <w:r>
              <w:t>Basic wireframing and prototyping</w:t>
            </w:r>
          </w:p>
          <w:p w14:paraId="0DB40688" w14:textId="77777777" w:rsidR="00F46F61" w:rsidRDefault="00F46F61" w:rsidP="00F46F61"/>
          <w:p w14:paraId="06F1273F" w14:textId="0104F480" w:rsidR="002D1A5A" w:rsidRDefault="00AD4CC8" w:rsidP="002D1A5A">
            <w:r>
              <w:t xml:space="preserve">Thank you for taking your time to read my cover letter. I have included my </w:t>
            </w:r>
            <w:hyperlink r:id="rId9" w:history="1">
              <w:r w:rsidRPr="004C3FD1">
                <w:rPr>
                  <w:rStyle w:val="Hyperlink"/>
                </w:rPr>
                <w:t>resu</w:t>
              </w:r>
              <w:r w:rsidRPr="004C3FD1">
                <w:rPr>
                  <w:rStyle w:val="Hyperlink"/>
                </w:rPr>
                <w:t>m</w:t>
              </w:r>
              <w:r w:rsidRPr="004C3FD1">
                <w:rPr>
                  <w:rStyle w:val="Hyperlink"/>
                </w:rPr>
                <w:t>e</w:t>
              </w:r>
            </w:hyperlink>
            <w:r>
              <w:t xml:space="preserve"> and </w:t>
            </w:r>
            <w:hyperlink r:id="rId10" w:history="1">
              <w:r w:rsidRPr="007419DD">
                <w:rPr>
                  <w:rStyle w:val="Hyperlink"/>
                </w:rPr>
                <w:t>portfolio website</w:t>
              </w:r>
            </w:hyperlink>
            <w:r>
              <w:t xml:space="preserve"> which showcase more about my skills that I am passionate about. You can email me at </w:t>
            </w:r>
            <w:hyperlink r:id="rId11" w:history="1">
              <w:r w:rsidRPr="009F4E9B">
                <w:rPr>
                  <w:rStyle w:val="Hyperlink"/>
                </w:rPr>
                <w:t>Hengj585@gmail.com</w:t>
              </w:r>
            </w:hyperlink>
            <w:r>
              <w:t xml:space="preserve"> about my experience in Front-end development. I am excited to contribute and collaborate with the Shopee team to innovate new website design that provides amazing </w:t>
            </w:r>
            <w:r w:rsidR="007419DD">
              <w:t>User Experience for the customers.</w:t>
            </w:r>
          </w:p>
          <w:p w14:paraId="4A250352" w14:textId="77777777" w:rsidR="00AD4CC8" w:rsidRPr="002D1A5A" w:rsidRDefault="00AD4CC8" w:rsidP="002D1A5A"/>
          <w:p w14:paraId="6C7B5B20" w14:textId="77777777" w:rsidR="002D1A5A" w:rsidRPr="002D1A5A" w:rsidRDefault="00000000" w:rsidP="002D1A5A">
            <w:sdt>
              <w:sdtPr>
                <w:id w:val="-1119065347"/>
                <w:placeholder>
                  <w:docPart w:val="BA29119234284D7DA1C32E9BD0175692"/>
                </w:placeholder>
                <w:temporary/>
                <w:showingPlcHdr/>
                <w15:appearance w15:val="hidden"/>
              </w:sdtPr>
              <w:sdtContent>
                <w:r w:rsidR="002D1A5A" w:rsidRPr="002D1A5A">
                  <w:t>Sincerely,</w:t>
                </w:r>
              </w:sdtContent>
            </w:sdt>
            <w:r w:rsidR="002D1A5A">
              <w:t xml:space="preserve"> </w:t>
            </w:r>
          </w:p>
          <w:p w14:paraId="5363C027" w14:textId="77777777" w:rsidR="00F46F61" w:rsidRPr="000968D6" w:rsidRDefault="00F46F61" w:rsidP="00F46F61"/>
          <w:p w14:paraId="34CF76CE" w14:textId="7C359C7D" w:rsidR="00F46F61" w:rsidRPr="002D1A5A" w:rsidRDefault="00F068D9" w:rsidP="002D1A5A">
            <w:pPr>
              <w:rPr>
                <w:rStyle w:val="Bold"/>
              </w:rPr>
            </w:pPr>
            <w:r>
              <w:rPr>
                <w:rStyle w:val="Bold"/>
              </w:rPr>
              <w:t>Chan Jia Hong</w:t>
            </w:r>
          </w:p>
          <w:p w14:paraId="160D8020" w14:textId="316E1EB4" w:rsidR="00850571" w:rsidRPr="002D1A5A" w:rsidRDefault="00F068D9" w:rsidP="002D1A5A">
            <w:r>
              <w:t>12 December 2024</w:t>
            </w:r>
          </w:p>
          <w:p w14:paraId="1EF90373" w14:textId="01B4A4CC" w:rsidR="00F46F61" w:rsidRPr="002D1A5A" w:rsidRDefault="00F46F61" w:rsidP="00850571">
            <w:pPr>
              <w:rPr>
                <w:rStyle w:val="Italics"/>
              </w:rPr>
            </w:pPr>
          </w:p>
        </w:tc>
      </w:tr>
    </w:tbl>
    <w:p w14:paraId="4E0507F2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7B4336">
      <w:pgSz w:w="12240" w:h="15840" w:code="1"/>
      <w:pgMar w:top="634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940C8" w14:textId="77777777" w:rsidR="002E3981" w:rsidRDefault="002E3981" w:rsidP="00AA35A8">
      <w:pPr>
        <w:spacing w:line="240" w:lineRule="auto"/>
      </w:pPr>
      <w:r>
        <w:separator/>
      </w:r>
    </w:p>
  </w:endnote>
  <w:endnote w:type="continuationSeparator" w:id="0">
    <w:p w14:paraId="1F827FEA" w14:textId="77777777" w:rsidR="002E3981" w:rsidRDefault="002E3981" w:rsidP="00AA35A8">
      <w:pPr>
        <w:spacing w:line="240" w:lineRule="auto"/>
      </w:pPr>
      <w:r>
        <w:continuationSeparator/>
      </w:r>
    </w:p>
  </w:endnote>
  <w:endnote w:type="continuationNotice" w:id="1">
    <w:p w14:paraId="6C314A88" w14:textId="77777777" w:rsidR="002E3981" w:rsidRDefault="002E39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05E4A" w14:textId="77777777" w:rsidR="002E3981" w:rsidRDefault="002E3981" w:rsidP="00AA35A8">
      <w:pPr>
        <w:spacing w:line="240" w:lineRule="auto"/>
      </w:pPr>
      <w:r>
        <w:separator/>
      </w:r>
    </w:p>
  </w:footnote>
  <w:footnote w:type="continuationSeparator" w:id="0">
    <w:p w14:paraId="2C5416D9" w14:textId="77777777" w:rsidR="002E3981" w:rsidRDefault="002E3981" w:rsidP="00AA35A8">
      <w:pPr>
        <w:spacing w:line="240" w:lineRule="auto"/>
      </w:pPr>
      <w:r>
        <w:continuationSeparator/>
      </w:r>
    </w:p>
  </w:footnote>
  <w:footnote w:type="continuationNotice" w:id="1">
    <w:p w14:paraId="00831F0F" w14:textId="77777777" w:rsidR="002E3981" w:rsidRDefault="002E398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7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1786E3D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6303">
    <w:abstractNumId w:val="1"/>
  </w:num>
  <w:num w:numId="2" w16cid:durableId="641740597">
    <w:abstractNumId w:val="7"/>
  </w:num>
  <w:num w:numId="3" w16cid:durableId="1894777952">
    <w:abstractNumId w:val="3"/>
  </w:num>
  <w:num w:numId="4" w16cid:durableId="1302803856">
    <w:abstractNumId w:val="4"/>
  </w:num>
  <w:num w:numId="5" w16cid:durableId="650907719">
    <w:abstractNumId w:val="2"/>
  </w:num>
  <w:num w:numId="6" w16cid:durableId="901134291">
    <w:abstractNumId w:val="5"/>
  </w:num>
  <w:num w:numId="7" w16cid:durableId="1911235645">
    <w:abstractNumId w:val="0"/>
  </w:num>
  <w:num w:numId="8" w16cid:durableId="656613712">
    <w:abstractNumId w:val="6"/>
  </w:num>
  <w:num w:numId="9" w16cid:durableId="8276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9"/>
    <w:rsid w:val="0000752A"/>
    <w:rsid w:val="00016465"/>
    <w:rsid w:val="000176BD"/>
    <w:rsid w:val="00020833"/>
    <w:rsid w:val="00020BEB"/>
    <w:rsid w:val="00023216"/>
    <w:rsid w:val="00033263"/>
    <w:rsid w:val="000334C1"/>
    <w:rsid w:val="000873F6"/>
    <w:rsid w:val="000968D6"/>
    <w:rsid w:val="000B286F"/>
    <w:rsid w:val="000D134B"/>
    <w:rsid w:val="0010041D"/>
    <w:rsid w:val="00121919"/>
    <w:rsid w:val="00124ED6"/>
    <w:rsid w:val="00157511"/>
    <w:rsid w:val="00167789"/>
    <w:rsid w:val="001743D5"/>
    <w:rsid w:val="00194704"/>
    <w:rsid w:val="001B160B"/>
    <w:rsid w:val="00203213"/>
    <w:rsid w:val="002236D5"/>
    <w:rsid w:val="0023757B"/>
    <w:rsid w:val="00243756"/>
    <w:rsid w:val="0027193E"/>
    <w:rsid w:val="002743B7"/>
    <w:rsid w:val="002A7891"/>
    <w:rsid w:val="002C4E0C"/>
    <w:rsid w:val="002D1A5A"/>
    <w:rsid w:val="002E3981"/>
    <w:rsid w:val="002E7306"/>
    <w:rsid w:val="00331DCE"/>
    <w:rsid w:val="00334FEA"/>
    <w:rsid w:val="003514CA"/>
    <w:rsid w:val="00352A17"/>
    <w:rsid w:val="00361510"/>
    <w:rsid w:val="003877F8"/>
    <w:rsid w:val="003904BF"/>
    <w:rsid w:val="00391BEA"/>
    <w:rsid w:val="003B351B"/>
    <w:rsid w:val="003B4AEF"/>
    <w:rsid w:val="003B7F92"/>
    <w:rsid w:val="003C3855"/>
    <w:rsid w:val="0041245C"/>
    <w:rsid w:val="00413BF1"/>
    <w:rsid w:val="00415CF3"/>
    <w:rsid w:val="00427300"/>
    <w:rsid w:val="00453A7B"/>
    <w:rsid w:val="004558A7"/>
    <w:rsid w:val="00457ADE"/>
    <w:rsid w:val="00462350"/>
    <w:rsid w:val="00464B92"/>
    <w:rsid w:val="00470744"/>
    <w:rsid w:val="004936B2"/>
    <w:rsid w:val="004A28EA"/>
    <w:rsid w:val="004B7602"/>
    <w:rsid w:val="004C3FD1"/>
    <w:rsid w:val="004D5532"/>
    <w:rsid w:val="004F5F03"/>
    <w:rsid w:val="00524297"/>
    <w:rsid w:val="005273AD"/>
    <w:rsid w:val="00537559"/>
    <w:rsid w:val="00552CAA"/>
    <w:rsid w:val="00583F2A"/>
    <w:rsid w:val="005923DD"/>
    <w:rsid w:val="005A4831"/>
    <w:rsid w:val="00607A35"/>
    <w:rsid w:val="00626B3C"/>
    <w:rsid w:val="006341F3"/>
    <w:rsid w:val="00660FBB"/>
    <w:rsid w:val="0069541B"/>
    <w:rsid w:val="006A1E18"/>
    <w:rsid w:val="006A37C0"/>
    <w:rsid w:val="006C7F5A"/>
    <w:rsid w:val="006D4544"/>
    <w:rsid w:val="007419DD"/>
    <w:rsid w:val="00746B0A"/>
    <w:rsid w:val="007704E6"/>
    <w:rsid w:val="00791376"/>
    <w:rsid w:val="00791C5D"/>
    <w:rsid w:val="007B4336"/>
    <w:rsid w:val="007B4FF4"/>
    <w:rsid w:val="007D7F15"/>
    <w:rsid w:val="00831977"/>
    <w:rsid w:val="008377D9"/>
    <w:rsid w:val="00850571"/>
    <w:rsid w:val="008506D1"/>
    <w:rsid w:val="00871DB8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529EB"/>
    <w:rsid w:val="009805B1"/>
    <w:rsid w:val="009B4B3C"/>
    <w:rsid w:val="009D646A"/>
    <w:rsid w:val="009E5B53"/>
    <w:rsid w:val="00A633B0"/>
    <w:rsid w:val="00A82BE7"/>
    <w:rsid w:val="00A90A97"/>
    <w:rsid w:val="00AA1166"/>
    <w:rsid w:val="00AA35A8"/>
    <w:rsid w:val="00AB0853"/>
    <w:rsid w:val="00AD4CC8"/>
    <w:rsid w:val="00AD590F"/>
    <w:rsid w:val="00AE562D"/>
    <w:rsid w:val="00B04123"/>
    <w:rsid w:val="00B20F64"/>
    <w:rsid w:val="00B42685"/>
    <w:rsid w:val="00B51639"/>
    <w:rsid w:val="00B65B45"/>
    <w:rsid w:val="00B75292"/>
    <w:rsid w:val="00B8453F"/>
    <w:rsid w:val="00B85473"/>
    <w:rsid w:val="00B86C53"/>
    <w:rsid w:val="00BE5968"/>
    <w:rsid w:val="00BF3DBB"/>
    <w:rsid w:val="00C0565B"/>
    <w:rsid w:val="00C163A1"/>
    <w:rsid w:val="00C475C1"/>
    <w:rsid w:val="00C62E97"/>
    <w:rsid w:val="00C822BF"/>
    <w:rsid w:val="00C90004"/>
    <w:rsid w:val="00CA07A7"/>
    <w:rsid w:val="00CA61BE"/>
    <w:rsid w:val="00CB3E40"/>
    <w:rsid w:val="00CF22B3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068D9"/>
    <w:rsid w:val="00F30552"/>
    <w:rsid w:val="00F419C0"/>
    <w:rsid w:val="00F46BDB"/>
    <w:rsid w:val="00F46F61"/>
    <w:rsid w:val="00FA1C9A"/>
    <w:rsid w:val="00FD56F7"/>
    <w:rsid w:val="00FD728B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5BB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6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5A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1A5A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61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61"/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Normal"/>
    <w:uiPriority w:val="6"/>
    <w:qFormat/>
    <w:rsid w:val="002D1A5A"/>
    <w:pPr>
      <w:numPr>
        <w:numId w:val="9"/>
      </w:numPr>
      <w:spacing w:line="360" w:lineRule="auto"/>
      <w:contextualSpacing/>
    </w:pPr>
    <w:rPr>
      <w:color w:val="auto"/>
      <w:szCs w:val="20"/>
    </w:r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1A5A"/>
    <w:rPr>
      <w:color w:val="605E5C"/>
      <w:shd w:val="clear" w:color="auto" w:fill="E1DFDD"/>
    </w:rPr>
  </w:style>
  <w:style w:type="character" w:customStyle="1" w:styleId="Bold">
    <w:name w:val="Bold"/>
    <w:uiPriority w:val="1"/>
    <w:qFormat/>
    <w:rsid w:val="002D1A5A"/>
    <w:rPr>
      <w:b/>
      <w:bCs/>
    </w:rPr>
  </w:style>
  <w:style w:type="character" w:customStyle="1" w:styleId="Italics">
    <w:name w:val="Italics"/>
    <w:uiPriority w:val="1"/>
    <w:qFormat/>
    <w:rsid w:val="002D1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g858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ngj585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heng318.github.io/portfolio-vue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ocuments\Year2S2\231483Y_JiaHong_Resume.pdf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UIUX%20designer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29119234284D7DA1C32E9BD0175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150-74B1-4A8E-B988-6F105AAB94CE}"/>
      </w:docPartPr>
      <w:docPartBody>
        <w:p w:rsidR="00000000" w:rsidRDefault="00000000">
          <w:pPr>
            <w:pStyle w:val="BA29119234284D7DA1C32E9BD0175692"/>
          </w:pPr>
          <w:r w:rsidRPr="002D1A5A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9D"/>
    <w:rsid w:val="00023216"/>
    <w:rsid w:val="00C8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308C22B25349D6AE8F89D95BDBDB7F">
    <w:name w:val="B4308C22B25349D6AE8F89D95BDBDB7F"/>
  </w:style>
  <w:style w:type="paragraph" w:customStyle="1" w:styleId="2AE3C62D25A1422BB832B4FABA92686B">
    <w:name w:val="2AE3C62D25A1422BB832B4FABA92686B"/>
  </w:style>
  <w:style w:type="paragraph" w:customStyle="1" w:styleId="DC272DE7447945E0BD6BBA069401C644">
    <w:name w:val="DC272DE7447945E0BD6BBA069401C644"/>
  </w:style>
  <w:style w:type="paragraph" w:customStyle="1" w:styleId="4D461488620647E7A03ACA333301E261">
    <w:name w:val="4D461488620647E7A03ACA333301E261"/>
  </w:style>
  <w:style w:type="paragraph" w:customStyle="1" w:styleId="B4C03BC182684F45ACACF031306717CE">
    <w:name w:val="B4C03BC182684F45ACACF031306717CE"/>
  </w:style>
  <w:style w:type="paragraph" w:customStyle="1" w:styleId="AD2C1AEE9F354D9C84CE892B67D5C864">
    <w:name w:val="AD2C1AEE9F354D9C84CE892B67D5C864"/>
  </w:style>
  <w:style w:type="paragraph" w:customStyle="1" w:styleId="C12153381B4743FEBDADF5356D1BB816">
    <w:name w:val="C12153381B4743FEBDADF5356D1BB816"/>
  </w:style>
  <w:style w:type="paragraph" w:customStyle="1" w:styleId="4B2E3E8258444896BE7FF5C9A655CA90">
    <w:name w:val="4B2E3E8258444896BE7FF5C9A655CA90"/>
  </w:style>
  <w:style w:type="paragraph" w:customStyle="1" w:styleId="D5464631ACEF4E9CAF3A9D991F9B33EE">
    <w:name w:val="D5464631ACEF4E9CAF3A9D991F9B33EE"/>
  </w:style>
  <w:style w:type="paragraph" w:customStyle="1" w:styleId="CFBBDD8AD8E14A1EB205EBC04D2E59E0">
    <w:name w:val="CFBBDD8AD8E14A1EB205EBC04D2E59E0"/>
  </w:style>
  <w:style w:type="paragraph" w:customStyle="1" w:styleId="507422FC13A640879F544E8A13428A86">
    <w:name w:val="507422FC13A640879F544E8A13428A86"/>
  </w:style>
  <w:style w:type="paragraph" w:customStyle="1" w:styleId="111BA9F48B084F6CAAA92C3D2DA74090">
    <w:name w:val="111BA9F48B084F6CAAA92C3D2DA74090"/>
  </w:style>
  <w:style w:type="paragraph" w:customStyle="1" w:styleId="8313BF38BCC341E1AF83495B5F9CE294">
    <w:name w:val="8313BF38BCC341E1AF83495B5F9CE294"/>
  </w:style>
  <w:style w:type="paragraph" w:customStyle="1" w:styleId="E9CDC031FAD34F6D953F787672C3C5DD">
    <w:name w:val="E9CDC031FAD34F6D953F787672C3C5DD"/>
  </w:style>
  <w:style w:type="paragraph" w:customStyle="1" w:styleId="354AE6538AF849C8B650D3CB7F7B1BD7">
    <w:name w:val="354AE6538AF849C8B650D3CB7F7B1BD7"/>
  </w:style>
  <w:style w:type="paragraph" w:customStyle="1" w:styleId="01832ABCD2934EF8A4DE75DCE407AE79">
    <w:name w:val="01832ABCD2934EF8A4DE75DCE407AE79"/>
  </w:style>
  <w:style w:type="character" w:customStyle="1" w:styleId="Bold">
    <w:name w:val="Bold"/>
    <w:uiPriority w:val="1"/>
    <w:qFormat/>
    <w:rPr>
      <w:b/>
      <w:bCs/>
    </w:rPr>
  </w:style>
  <w:style w:type="paragraph" w:customStyle="1" w:styleId="19EA7B1DA6894061948A95ACD1EFBF9C">
    <w:name w:val="19EA7B1DA6894061948A95ACD1EFBF9C"/>
  </w:style>
  <w:style w:type="paragraph" w:customStyle="1" w:styleId="B43266F4B4824F0CB406159143DFEE20">
    <w:name w:val="B43266F4B4824F0CB406159143DFEE20"/>
  </w:style>
  <w:style w:type="paragraph" w:customStyle="1" w:styleId="80E3A1D7380B4088BFCC36EF284CA1A6">
    <w:name w:val="80E3A1D7380B4088BFCC36EF284CA1A6"/>
  </w:style>
  <w:style w:type="paragraph" w:customStyle="1" w:styleId="B469868DB99A482FB57A9E92B11F1516">
    <w:name w:val="B469868DB99A482FB57A9E92B11F1516"/>
  </w:style>
  <w:style w:type="paragraph" w:customStyle="1" w:styleId="BA29119234284D7DA1C32E9BD0175692">
    <w:name w:val="BA29119234284D7DA1C32E9BD0175692"/>
  </w:style>
  <w:style w:type="paragraph" w:customStyle="1" w:styleId="1A89AE537F4B4E34AF0F3B9D31BBC4F3">
    <w:name w:val="1A89AE537F4B4E34AF0F3B9D31BBC4F3"/>
  </w:style>
  <w:style w:type="paragraph" w:customStyle="1" w:styleId="FB9EC44F95AB4C2F8E07E2CF671CDB20">
    <w:name w:val="FB9EC44F95AB4C2F8E07E2CF671CDB20"/>
  </w:style>
  <w:style w:type="character" w:customStyle="1" w:styleId="Italics">
    <w:name w:val="Italics"/>
    <w:uiPriority w:val="1"/>
    <w:qFormat/>
    <w:rPr>
      <w:i/>
      <w:iCs/>
    </w:rPr>
  </w:style>
  <w:style w:type="paragraph" w:customStyle="1" w:styleId="74F4710B49274D1A9BEF81BF6B12482A">
    <w:name w:val="74F4710B49274D1A9BEF81BF6B124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0EC3F-DC5B-4A40-8BE8-6FEFFF2F4B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cover letter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2024-12-26T05:27:00Z</dcterms:created>
  <dcterms:modified xsi:type="dcterms:W3CDTF">2024-12-26T06:42:00Z</dcterms:modified>
</cp:coreProperties>
</file>